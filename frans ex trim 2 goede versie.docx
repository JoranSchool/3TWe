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0BDA" w14:textId="77777777" w:rsidR="003C08FD" w:rsidRDefault="004C5A19">
      <w:pPr>
        <w:rPr>
          <w:sz w:val="36"/>
          <w:szCs w:val="36"/>
          <w:lang w:val="fr"/>
        </w:rPr>
      </w:pPr>
      <w:bookmarkStart w:id="0" w:name="_Hlk130299883"/>
      <w:r>
        <w:rPr>
          <w:sz w:val="36"/>
          <w:szCs w:val="36"/>
          <w:lang w:val="fr"/>
        </w:rPr>
        <w:t xml:space="preserve">Bonjour, je suis Joran et aujourd’hui, je vais vous parler de ma famille et de la famille ce que je voudrai. </w:t>
      </w:r>
    </w:p>
    <w:p w14:paraId="36AA0BDB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Maintenant, je suis dans une famille nucléaire. </w:t>
      </w:r>
      <w:proofErr w:type="spellStart"/>
      <w:r>
        <w:rPr>
          <w:sz w:val="36"/>
          <w:szCs w:val="36"/>
          <w:lang w:val="fr"/>
        </w:rPr>
        <w:t>Ca</w:t>
      </w:r>
      <w:proofErr w:type="spellEnd"/>
      <w:r>
        <w:rPr>
          <w:sz w:val="36"/>
          <w:szCs w:val="36"/>
          <w:lang w:val="fr"/>
        </w:rPr>
        <w:t xml:space="preserve"> veut dire, j’ai un père, une mère et deux frères. Je n’ai pas de sœur. </w:t>
      </w:r>
      <w:r>
        <w:rPr>
          <w:sz w:val="36"/>
          <w:szCs w:val="36"/>
          <w:lang w:val="fr"/>
        </w:rPr>
        <w:t xml:space="preserve">Quand je suis grand, j’aimerais aussi avoir une famille </w:t>
      </w:r>
      <w:proofErr w:type="gramStart"/>
      <w:r>
        <w:rPr>
          <w:sz w:val="36"/>
          <w:szCs w:val="36"/>
          <w:lang w:val="fr"/>
        </w:rPr>
        <w:t>nucléaire</w:t>
      </w:r>
      <w:proofErr w:type="gramEnd"/>
      <w:r>
        <w:rPr>
          <w:sz w:val="36"/>
          <w:szCs w:val="36"/>
          <w:lang w:val="fr"/>
        </w:rPr>
        <w:t xml:space="preserve">. </w:t>
      </w:r>
    </w:p>
    <w:p w14:paraId="36AA0BDC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Je suis heureux avec ma famille actuelle parce que la plupart des gens ont </w:t>
      </w:r>
      <w:proofErr w:type="gramStart"/>
      <w:r>
        <w:rPr>
          <w:sz w:val="36"/>
          <w:szCs w:val="36"/>
          <w:lang w:val="fr"/>
        </w:rPr>
        <w:t>la même genre</w:t>
      </w:r>
      <w:proofErr w:type="gramEnd"/>
      <w:r>
        <w:rPr>
          <w:sz w:val="36"/>
          <w:szCs w:val="36"/>
          <w:lang w:val="fr"/>
        </w:rPr>
        <w:t xml:space="preserve"> de famille.  </w:t>
      </w:r>
    </w:p>
    <w:p w14:paraId="36AA0BDD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>Quand je suis grand, je veux aussi une famille traditionnelle. Je ne voudrais pas avo</w:t>
      </w:r>
      <w:r>
        <w:rPr>
          <w:sz w:val="36"/>
          <w:szCs w:val="36"/>
          <w:lang w:val="fr"/>
        </w:rPr>
        <w:t xml:space="preserve">ir une grande famille parce qu’il y a moins d’intimité </w:t>
      </w:r>
      <w:proofErr w:type="gramStart"/>
      <w:r>
        <w:rPr>
          <w:sz w:val="36"/>
          <w:szCs w:val="36"/>
          <w:lang w:val="fr"/>
        </w:rPr>
        <w:t>et  j’aurai</w:t>
      </w:r>
      <w:proofErr w:type="gramEnd"/>
      <w:r>
        <w:rPr>
          <w:sz w:val="36"/>
          <w:szCs w:val="36"/>
          <w:lang w:val="fr"/>
        </w:rPr>
        <w:t xml:space="preserve"> moins de temps pour mes enfants. Dans cette famille, tu es toujours occupé. </w:t>
      </w:r>
    </w:p>
    <w:p w14:paraId="36AA0BDE" w14:textId="77777777" w:rsidR="003C08FD" w:rsidRDefault="003C08FD"/>
    <w:p w14:paraId="36AA0BDF" w14:textId="77777777" w:rsidR="003C08FD" w:rsidRDefault="004C5A19">
      <w:r>
        <w:rPr>
          <w:sz w:val="36"/>
          <w:szCs w:val="36"/>
          <w:lang w:val="fr"/>
        </w:rPr>
        <w:t>Voici 2 avantages et 2 désavantages d’une famille monoparentale.</w:t>
      </w:r>
    </w:p>
    <w:p w14:paraId="36AA0BE0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>Les avantages sont :</w:t>
      </w:r>
    </w:p>
    <w:p w14:paraId="36AA0BE1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Vous avez un lien plus </w:t>
      </w:r>
      <w:r>
        <w:rPr>
          <w:sz w:val="36"/>
          <w:szCs w:val="36"/>
          <w:lang w:val="fr"/>
        </w:rPr>
        <w:t xml:space="preserve">fort avec votre enfant. </w:t>
      </w:r>
    </w:p>
    <w:p w14:paraId="36AA0BE2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Vous pouvez décider ce que vous voulez faire. </w:t>
      </w:r>
    </w:p>
    <w:p w14:paraId="36AA0BE3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Les désavantages sont : </w:t>
      </w:r>
    </w:p>
    <w:p w14:paraId="36AA0BE4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Vous avez moins d’argent et ça c’est plus </w:t>
      </w:r>
      <w:proofErr w:type="gramStart"/>
      <w:r>
        <w:rPr>
          <w:sz w:val="36"/>
          <w:szCs w:val="36"/>
          <w:lang w:val="fr"/>
        </w:rPr>
        <w:t>difficiles</w:t>
      </w:r>
      <w:proofErr w:type="gramEnd"/>
      <w:r>
        <w:rPr>
          <w:sz w:val="36"/>
          <w:szCs w:val="36"/>
          <w:lang w:val="fr"/>
        </w:rPr>
        <w:t>.</w:t>
      </w:r>
    </w:p>
    <w:p w14:paraId="36AA0BE5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>- Vous devez tout faire vous-même (à partir des tâches domestiques).</w:t>
      </w:r>
    </w:p>
    <w:p w14:paraId="36AA0BE6" w14:textId="77777777" w:rsidR="003C08FD" w:rsidRDefault="003C08FD">
      <w:pPr>
        <w:rPr>
          <w:sz w:val="36"/>
          <w:szCs w:val="36"/>
          <w:lang w:val="fr"/>
        </w:rPr>
      </w:pPr>
    </w:p>
    <w:p w14:paraId="36AA0BE7" w14:textId="77777777" w:rsidR="003C08FD" w:rsidRDefault="003C08FD">
      <w:pPr>
        <w:rPr>
          <w:sz w:val="36"/>
          <w:szCs w:val="36"/>
          <w:lang w:val="fr"/>
        </w:rPr>
      </w:pPr>
    </w:p>
    <w:p w14:paraId="36AA0BE8" w14:textId="77777777" w:rsidR="003C08FD" w:rsidRDefault="004C5A19">
      <w:r>
        <w:rPr>
          <w:sz w:val="36"/>
          <w:szCs w:val="36"/>
          <w:lang w:val="fr"/>
        </w:rPr>
        <w:lastRenderedPageBreak/>
        <w:t>L’autre type de famille que j’</w:t>
      </w:r>
      <w:r>
        <w:rPr>
          <w:sz w:val="36"/>
          <w:szCs w:val="36"/>
          <w:lang w:val="fr"/>
        </w:rPr>
        <w:t xml:space="preserve">ai choisi c’est une famille recomposée. </w:t>
      </w:r>
    </w:p>
    <w:p w14:paraId="36AA0BE9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Les avantages : </w:t>
      </w:r>
    </w:p>
    <w:p w14:paraId="36AA0BEA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Vous avez contact avec plusieurs personnes. </w:t>
      </w:r>
    </w:p>
    <w:p w14:paraId="36AA0BEB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Vous pouvez partager les coûts des enfants. C’est moins cher.  </w:t>
      </w:r>
    </w:p>
    <w:p w14:paraId="36AA0BEC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Les désavantages </w:t>
      </w:r>
      <w:proofErr w:type="gramStart"/>
      <w:r>
        <w:rPr>
          <w:sz w:val="36"/>
          <w:szCs w:val="36"/>
          <w:lang w:val="fr"/>
        </w:rPr>
        <w:t>sont:</w:t>
      </w:r>
      <w:proofErr w:type="gramEnd"/>
      <w:r>
        <w:rPr>
          <w:sz w:val="36"/>
          <w:szCs w:val="36"/>
          <w:lang w:val="fr"/>
        </w:rPr>
        <w:t xml:space="preserve"> </w:t>
      </w:r>
    </w:p>
    <w:p w14:paraId="36AA0BED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 xml:space="preserve">- Cela peut être émotionnellement difficile pour vos </w:t>
      </w:r>
      <w:r>
        <w:rPr>
          <w:sz w:val="36"/>
          <w:szCs w:val="36"/>
          <w:lang w:val="fr"/>
        </w:rPr>
        <w:t>enfants</w:t>
      </w:r>
    </w:p>
    <w:p w14:paraId="36AA0BEE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>- Il peut être beaucoup de problèmes avec l’ex-partenaire.</w:t>
      </w:r>
    </w:p>
    <w:p w14:paraId="36AA0BEF" w14:textId="77777777" w:rsidR="003C08FD" w:rsidRDefault="003C08FD">
      <w:pPr>
        <w:rPr>
          <w:sz w:val="36"/>
          <w:szCs w:val="36"/>
          <w:lang w:val="fr"/>
        </w:rPr>
      </w:pPr>
    </w:p>
    <w:p w14:paraId="36AA0BF0" w14:textId="77777777" w:rsidR="003C08FD" w:rsidRDefault="004C5A19">
      <w:pPr>
        <w:rPr>
          <w:sz w:val="36"/>
          <w:szCs w:val="36"/>
          <w:lang w:val="fr"/>
        </w:rPr>
      </w:pPr>
      <w:r>
        <w:rPr>
          <w:sz w:val="36"/>
          <w:szCs w:val="36"/>
          <w:lang w:val="fr"/>
        </w:rPr>
        <w:t>Merci pour écouter prof.</w:t>
      </w:r>
    </w:p>
    <w:bookmarkEnd w:id="0"/>
    <w:p w14:paraId="36AA0BF1" w14:textId="77777777" w:rsidR="003C08FD" w:rsidRDefault="003C08FD">
      <w:pPr>
        <w:rPr>
          <w:sz w:val="36"/>
          <w:szCs w:val="36"/>
        </w:rPr>
      </w:pPr>
    </w:p>
    <w:p w14:paraId="36AA0BF2" w14:textId="77777777" w:rsidR="003C08FD" w:rsidRDefault="003C08FD">
      <w:pPr>
        <w:rPr>
          <w:sz w:val="36"/>
          <w:szCs w:val="36"/>
        </w:rPr>
      </w:pPr>
    </w:p>
    <w:sectPr w:rsidR="003C08F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0BDE" w14:textId="77777777" w:rsidR="00000000" w:rsidRDefault="004C5A19">
      <w:pPr>
        <w:spacing w:after="0" w:line="240" w:lineRule="auto"/>
      </w:pPr>
      <w:r>
        <w:separator/>
      </w:r>
    </w:p>
  </w:endnote>
  <w:endnote w:type="continuationSeparator" w:id="0">
    <w:p w14:paraId="36AA0BE0" w14:textId="77777777" w:rsidR="00000000" w:rsidRDefault="004C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0BDA" w14:textId="77777777" w:rsidR="00000000" w:rsidRDefault="004C5A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AA0BDC" w14:textId="77777777" w:rsidR="00000000" w:rsidRDefault="004C5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08FD"/>
    <w:rsid w:val="00375388"/>
    <w:rsid w:val="003C08FD"/>
    <w:rsid w:val="004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0BDA"/>
  <w15:docId w15:val="{CEF19A4F-8FDD-431A-BB57-1B12F4BE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nl-BE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dc:description/>
  <cp:lastModifiedBy>Joran Delcroix</cp:lastModifiedBy>
  <cp:revision>2</cp:revision>
  <cp:lastPrinted>2023-03-21T17:24:00Z</cp:lastPrinted>
  <dcterms:created xsi:type="dcterms:W3CDTF">2023-03-21T17:42:00Z</dcterms:created>
  <dcterms:modified xsi:type="dcterms:W3CDTF">2023-03-21T17:42:00Z</dcterms:modified>
</cp:coreProperties>
</file>